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B4BCC" w14:textId="77777777" w:rsidR="007A027B" w:rsidRDefault="008D283C">
      <w:pPr>
        <w:pStyle w:val="SectionHeading"/>
      </w:pPr>
      <w:r>
        <w:rPr>
          <w:noProof/>
          <w:lang w:eastAsia="zh-CN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668A4241" wp14:editId="09D81705">
                <wp:simplePos x="0" y="0"/>
                <wp:positionH relativeFrom="page">
                  <wp:posOffset>393065</wp:posOffset>
                </wp:positionH>
                <wp:positionV relativeFrom="margin">
                  <wp:posOffset>8467</wp:posOffset>
                </wp:positionV>
                <wp:extent cx="2017395" cy="8704425"/>
                <wp:effectExtent l="0" t="0" r="14605" b="825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5" cy="8704425"/>
                          <a:chOff x="0" y="0"/>
                          <a:chExt cx="2020763" cy="869521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Your Name"/>
                                <w:tag w:val=""/>
                                <w:id w:val="1771644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58C8539A" w14:textId="77777777" w:rsidR="007A027B" w:rsidRPr="00BA00CF" w:rsidRDefault="00BA00CF">
                                  <w:pPr>
                                    <w:pStyle w:val="Nam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BA00CF">
                                    <w:rPr>
                                      <w:sz w:val="44"/>
                                      <w:szCs w:val="44"/>
                                    </w:rPr>
                                    <w:t>Xiaohong</w:t>
                                  </w: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  <w:lang w:eastAsia="zh-CN"/>
                                    </w:rPr>
                                    <w:t xml:space="preserve"> </w:t>
                                  </w:r>
                                  <w:r w:rsidR="00C80E7C" w:rsidRPr="00BA00CF">
                                    <w:rPr>
                                      <w:sz w:val="44"/>
                                      <w:szCs w:val="44"/>
                                    </w:rPr>
                                    <w:t>Chen</w:t>
                                  </w:r>
                                </w:p>
                              </w:sdtContent>
                            </w:sdt>
                            <w:p w14:paraId="183C1157" w14:textId="4FD34048" w:rsidR="007A027B" w:rsidRDefault="00951A2B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Softwar</w:t>
                              </w:r>
                              <w:r w:rsidR="00AF4CF1">
                                <w:t>e Engineer</w:t>
                              </w:r>
                            </w:p>
                            <w:p w14:paraId="5371FAA4" w14:textId="77777777" w:rsidR="007A027B" w:rsidRDefault="00AF4CF1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Android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72" y="4447060"/>
                            <a:ext cx="2019491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B4233" w14:textId="41F7C8C9" w:rsidR="007A027B" w:rsidRDefault="00C80E7C" w:rsidP="00C80E7C">
                              <w:r>
                                <w:t xml:space="preserve">50 Griffin St NW, Atlanta, GA, 30314 </w:t>
                              </w:r>
                              <w:r w:rsidRPr="00CF1A49">
                                <w:t xml:space="preserve"> </w:t>
                              </w:r>
                              <w:sdt>
                                <w:sdtPr>
                                  <w:alias w:val="Telephone"/>
                                  <w:tag w:val=""/>
                                  <w:id w:val="1004709174"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996BFB">
                                    <w:t>Phone-</w:t>
                                  </w:r>
                                  <w:r>
                                    <w:t>6785578140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3A7772D3" w14:textId="77777777" w:rsidR="007A027B" w:rsidRDefault="00AF53B3">
                                  <w:pPr>
                                    <w:pStyle w:val="ContactInfo"/>
                                  </w:pPr>
                                  <w:r>
                                    <w:t>xchen671@gatech.edu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137CC965" w14:textId="77777777" w:rsidR="007A027B" w:rsidRDefault="00AF70BE">
                                  <w:pPr>
                                    <w:pStyle w:val="ContactInfo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t>http://www.linkedin.com/feed</w:t>
                                  </w:r>
                                </w:p>
                              </w:sdtContent>
                            </w:sdt>
                            <w:p w14:paraId="7F7209D3" w14:textId="29C274BA" w:rsidR="00797BC3" w:rsidRDefault="00797BC3">
                              <w:pPr>
                                <w:pStyle w:val="ContactInfo"/>
                                <w:rPr>
                                  <w:lang w:eastAsia="zh-CN"/>
                                </w:rPr>
                              </w:pPr>
                              <w:r w:rsidRPr="00797BC3">
                                <w:rPr>
                                  <w:lang w:eastAsia="zh-CN"/>
                                </w:rPr>
                                <w:t>https://github.com/Joexiaohongchen/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A4241" id="Group 1" o:spid="_x0000_s1026" alt="Contact Info" style="position:absolute;margin-left:30.95pt;margin-top:.65pt;width:158.85pt;height:685.4pt;z-index:251659264;mso-wrap-distance-left:7.2pt;mso-wrap-distance-right:7.2pt;mso-wrap-distance-bottom:3in;mso-position-horizontal-relative:page;mso-position-vertical-relative:margin;mso-width-relative:margin;mso-height-relative:margin" coordsize="2020763,8695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7" type="#_x0000_t202" style="position:absolute;width:1905000;height:4248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PLRwwAA&#10;ANsAAAAPAAAAZHJzL2Rvd25yZXYueG1sRE9NS8NAEL0L/odlCt7sJj2IpN0WsS30oFZbBb2N2TEJ&#10;ZmfD7jRN/323IHibx/uc2WJwreopxMazgXycgSIuvW24MvC+X9/eg4qCbLH1TAZOFGExv76aYWH9&#10;kd+o30mlUgjHAg3UIl2hdSxrchjHviNO3I8PDiXBUGkb8JjCXasnWXanHTacGmrs6LGm8nd3cAba&#10;zxievjP56pfVs7xu9eFjlb8YczMaHqaghAb5F/+5NzbNz+HySzpAz8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3PLRwwAAANsAAAAPAAAAAAAAAAAAAAAAAJcCAABkcnMvZG93&#10;bnJldi54bWxQSwUGAAAAAAQABAD1AAAAhwMAAAAA&#10;" filled="f" stroked="f" strokeweight=".5pt">
                  <v:textbox inset="0,0,0,0">
                    <w:txbxContent>
                      <w:sdt>
                        <w:sdtPr>
                          <w:rPr>
                            <w:sz w:val="44"/>
                            <w:szCs w:val="44"/>
                          </w:rPr>
                          <w:alias w:val="Your Name"/>
                          <w:tag w:val=""/>
                          <w:id w:val="17716448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58C8539A" w14:textId="77777777" w:rsidR="007A027B" w:rsidRPr="00BA00CF" w:rsidRDefault="00BA00CF">
                            <w:pPr>
                              <w:pStyle w:val="Name"/>
                              <w:rPr>
                                <w:sz w:val="44"/>
                                <w:szCs w:val="44"/>
                              </w:rPr>
                            </w:pPr>
                            <w:r w:rsidRPr="00BA00CF">
                              <w:rPr>
                                <w:sz w:val="44"/>
                                <w:szCs w:val="44"/>
                              </w:rPr>
                              <w:t>Xiaohong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="00C80E7C" w:rsidRPr="00BA00CF">
                              <w:rPr>
                                <w:sz w:val="44"/>
                                <w:szCs w:val="44"/>
                              </w:rPr>
                              <w:t>Chen</w:t>
                            </w:r>
                          </w:p>
                        </w:sdtContent>
                      </w:sdt>
                      <w:p w14:paraId="183C1157" w14:textId="4FD34048" w:rsidR="007A027B" w:rsidRDefault="00951A2B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Softwar</w:t>
                        </w:r>
                        <w:r w:rsidR="00AF4CF1">
                          <w:t>e Engineer</w:t>
                        </w:r>
                      </w:p>
                      <w:p w14:paraId="5371FAA4" w14:textId="77777777" w:rsidR="007A027B" w:rsidRDefault="00AF4CF1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Android Developer</w:t>
                        </w:r>
                      </w:p>
                    </w:txbxContent>
                  </v:textbox>
                </v:shape>
                <v:shape id="Text Box 12" o:spid="_x0000_s1028" type="#_x0000_t202" style="position:absolute;left:1272;top:4447060;width:2019491;height:42481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nItCwwAA&#10;ANsAAAAPAAAAZHJzL2Rvd25yZXYueG1sRE9La8JAEL4X/A/LFLzVjUqDRFcpSqlCD42v8zQ7TYLZ&#10;2ZDdPOyv7xYKvc3H95zVZjCV6KhxpWUF00kEgjizuuRcwfn0+rQA4TyyxsoyKbiTg8169LDCRNue&#10;U+qOPhchhF2CCgrv60RKlxVk0E1sTRy4L9sY9AE2udQN9iHcVHIWRbE0WHJoKLCmbUHZ7dgaBR/f&#10;n5f4/dre+91h16V0e2ufp3Olxo/DyxKEp8H/i//cex3mz+D3l3C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nItCwwAAANsAAAAPAAAAAAAAAAAAAAAAAJcCAABkcnMvZG93&#10;bnJldi54bWxQSwUGAAAAAAQABAD1AAAAhwMAAAAA&#10;" filled="f" stroked="f" strokeweight=".5pt">
                  <v:textbox inset="0,0,0,0">
                    <w:txbxContent>
                      <w:p w14:paraId="358B4233" w14:textId="41F7C8C9" w:rsidR="007A027B" w:rsidRDefault="00C80E7C" w:rsidP="00C80E7C">
                        <w:r>
                          <w:t xml:space="preserve">50 Griffin St NW, Atlanta, GA, 30314 </w:t>
                        </w:r>
                        <w:r w:rsidRPr="00CF1A49">
                          <w:t xml:space="preserve"> </w:t>
                        </w:r>
                        <w:sdt>
                          <w:sdtPr>
                            <w:alias w:val="Telephone"/>
                            <w:tag w:val=""/>
                            <w:id w:val="1004709174"/>
                            <w:dataBinding w:prefixMappings="xmlns:ns0='http://schemas.microsoft.com/office/2006/coverPageProps' 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r w:rsidR="00996BFB">
                              <w:t>Phone-</w:t>
                            </w:r>
                            <w:r>
                              <w:t>6785578140</w:t>
                            </w:r>
                          </w:sdtContent>
                        </w:sdt>
                      </w:p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3A7772D3" w14:textId="77777777" w:rsidR="007A027B" w:rsidRDefault="00AF53B3">
                            <w:pPr>
                              <w:pStyle w:val="ContactInfo"/>
                            </w:pPr>
                            <w:r>
                              <w:t>xchen671@gatech.edu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137CC965" w14:textId="77777777" w:rsidR="007A027B" w:rsidRDefault="00AF70BE">
                            <w:pPr>
                              <w:pStyle w:val="ContactInfo"/>
                              <w:rPr>
                                <w:lang w:eastAsia="zh-CN"/>
                              </w:rPr>
                            </w:pPr>
                            <w:r>
                              <w:t>http://www.linkedin.com/feed</w:t>
                            </w:r>
                          </w:p>
                        </w:sdtContent>
                      </w:sdt>
                      <w:p w14:paraId="7F7209D3" w14:textId="29C274BA" w:rsidR="00797BC3" w:rsidRDefault="00797BC3">
                        <w:pPr>
                          <w:pStyle w:val="ContactInfo"/>
                          <w:rPr>
                            <w:lang w:eastAsia="zh-CN"/>
                          </w:rPr>
                        </w:pPr>
                        <w:r w:rsidRPr="00797BC3">
                          <w:rPr>
                            <w:lang w:eastAsia="zh-CN"/>
                          </w:rPr>
                          <w:t>https://github.com/Joexiaohongchen/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14:paraId="2BD79645" w14:textId="77777777" w:rsidR="007A027B" w:rsidRDefault="00AF4CF1" w:rsidP="00BA00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A dedicated student and learner, seeking an internship to further advance my knowledge in programming and software development in a practical and adopting environment. Looking to offer dedication, ambition, and communication skills towards an accepting position. Eventually looking to become a full-fledged Software Engineer.</w:t>
      </w:r>
    </w:p>
    <w:p w14:paraId="08ACA1A6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</w:p>
    <w:p w14:paraId="318F0485" w14:textId="77777777" w:rsidR="00043F63" w:rsidRPr="00BA00CF" w:rsidRDefault="00043F63" w:rsidP="00BA00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</w:p>
    <w:p w14:paraId="61C202D8" w14:textId="77777777" w:rsidR="007A027B" w:rsidRDefault="008D283C">
      <w:pPr>
        <w:pStyle w:val="SectionHeading"/>
      </w:pPr>
      <w:r>
        <w:t>Education</w:t>
      </w:r>
    </w:p>
    <w:sdt>
      <w:sdtPr>
        <w:rPr>
          <w:rFonts w:asciiTheme="majorHAnsi" w:eastAsiaTheme="majorEastAsia" w:hAnsiTheme="majorHAnsi" w:cstheme="majorBidi"/>
          <w:sz w:val="26"/>
        </w:rPr>
        <w:id w:val="-93781616"/>
        <w15:repeatingSection/>
      </w:sdtPr>
      <w:sdtEndPr/>
      <w:sdtContent>
        <w:sdt>
          <w:sdtPr>
            <w:rPr>
              <w:rFonts w:asciiTheme="majorHAnsi" w:eastAsiaTheme="majorEastAsia" w:hAnsiTheme="majorHAnsi" w:cstheme="majorBidi"/>
              <w:sz w:val="26"/>
            </w:rPr>
            <w:id w:val="301266699"/>
            <w15:repeatingSectionItem/>
          </w:sdtPr>
          <w:sdtEndPr/>
          <w:sdtContent>
            <w:p w14:paraId="6AF3F261" w14:textId="77777777" w:rsidR="00AF4CF1" w:rsidRDefault="00AF4CF1" w:rsidP="00AF4CF1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t>Georgia Institute of Technology</w:t>
              </w:r>
            </w:p>
            <w:p w14:paraId="2BA6723E" w14:textId="77777777" w:rsidR="007A027B" w:rsidRDefault="00AF4CF1" w:rsidP="00AF4CF1">
              <w:pPr>
                <w:pStyle w:val="ResumeDate"/>
              </w:pPr>
              <w:r>
                <w:rPr>
                  <w:rFonts w:ascii="Times New Roman" w:hAnsi="Times New Roman" w:cs="Times New Roman"/>
                  <w:color w:val="666666"/>
                  <w:szCs w:val="18"/>
                </w:rPr>
                <w:t>Atlanta, GA — May 2020</w:t>
              </w:r>
            </w:p>
            <w:p w14:paraId="2B7989DE" w14:textId="0669791F" w:rsidR="00AF4CF1" w:rsidRPr="000F2958" w:rsidRDefault="00AF4CF1" w:rsidP="000F2958">
              <w:pPr>
                <w:pStyle w:val="ListParagraph"/>
                <w:widowControl w:val="0"/>
                <w:numPr>
                  <w:ilvl w:val="0"/>
                  <w:numId w:val="20"/>
                </w:numPr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</w:pPr>
              <w:r w:rsidRPr="000F2958"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  <w:t>Candidate for Bachelor of Science in Computer Science</w:t>
              </w:r>
            </w:p>
            <w:p w14:paraId="70AADF37" w14:textId="0E93CAE0" w:rsidR="00AF4CF1" w:rsidRPr="000F2958" w:rsidRDefault="00AF4CF1" w:rsidP="000F2958">
              <w:pPr>
                <w:pStyle w:val="ListParagraph"/>
                <w:widowControl w:val="0"/>
                <w:numPr>
                  <w:ilvl w:val="0"/>
                  <w:numId w:val="20"/>
                </w:numPr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</w:pPr>
              <w:r w:rsidRPr="000F2958"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  <w:t xml:space="preserve"> Relevant coursework: CS 1332, CS 2110, CS 2340</w:t>
              </w:r>
            </w:p>
            <w:p w14:paraId="66422B74" w14:textId="6FCADDA7" w:rsidR="00AF4CF1" w:rsidRPr="000F2958" w:rsidRDefault="00AF4CF1" w:rsidP="000F2958">
              <w:pPr>
                <w:pStyle w:val="ListParagraph"/>
                <w:widowControl w:val="0"/>
                <w:numPr>
                  <w:ilvl w:val="0"/>
                  <w:numId w:val="20"/>
                </w:numPr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</w:pPr>
              <w:r w:rsidRPr="000F2958"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  <w:t>Overall GPA: 3.0/4.0</w:t>
              </w:r>
            </w:p>
            <w:p w14:paraId="1D2BB388" w14:textId="312AB75D" w:rsidR="00375335" w:rsidRPr="00285DD5" w:rsidRDefault="000F2958" w:rsidP="00285DD5">
              <w:pPr>
                <w:pStyle w:val="ListParagraph"/>
                <w:widowControl w:val="0"/>
                <w:numPr>
                  <w:ilvl w:val="0"/>
                  <w:numId w:val="20"/>
                </w:numPr>
                <w:autoSpaceDE w:val="0"/>
                <w:autoSpaceDN w:val="0"/>
                <w:adjustRightInd w:val="0"/>
                <w:spacing w:after="0" w:line="240" w:lineRule="auto"/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</w:pPr>
              <w:r w:rsidRPr="000F2958"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  <w:t>Major GPA: 3.0/4.0</w:t>
              </w:r>
            </w:p>
            <w:p w14:paraId="0782D644" w14:textId="77777777" w:rsidR="00375335" w:rsidRPr="000F2958" w:rsidRDefault="00375335" w:rsidP="00375335">
              <w:pPr>
                <w:pStyle w:val="ListParagraph"/>
                <w:widowControl w:val="0"/>
                <w:autoSpaceDE w:val="0"/>
                <w:autoSpaceDN w:val="0"/>
                <w:adjustRightInd w:val="0"/>
                <w:spacing w:after="0" w:line="240" w:lineRule="auto"/>
                <w:ind w:left="760"/>
                <w:rPr>
                  <w:rFonts w:ascii="Times New Roman" w:hAnsi="Times New Roman" w:cs="Times New Roman"/>
                  <w:color w:val="666666"/>
                  <w:sz w:val="18"/>
                  <w:szCs w:val="18"/>
                </w:rPr>
              </w:pPr>
            </w:p>
            <w:sdt>
              <w:sdtPr>
                <w:rPr>
                  <w:rFonts w:asciiTheme="majorHAnsi" w:eastAsiaTheme="majorEastAsia" w:hAnsiTheme="majorHAnsi" w:cstheme="majorBidi"/>
                  <w:sz w:val="26"/>
                </w:rPr>
                <w:id w:val="1258091722"/>
                <w15:repeatingSectionItem/>
              </w:sdtPr>
              <w:sdtEndPr>
                <w:rPr>
                  <w:rFonts w:asciiTheme="minorHAnsi" w:eastAsiaTheme="minorEastAsia" w:hAnsiTheme="minorHAnsi" w:cstheme="minorBidi"/>
                  <w:sz w:val="20"/>
                </w:rPr>
              </w:sdtEndPr>
              <w:sdtContent>
                <w:p w14:paraId="2C1A3584" w14:textId="5F88A50A" w:rsidR="00375335" w:rsidRDefault="00375335" w:rsidP="0037533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Georgia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State University</w:t>
                  </w:r>
                </w:p>
                <w:p w14:paraId="0483C6C6" w14:textId="04440005" w:rsidR="00375335" w:rsidRDefault="00375335" w:rsidP="00375335">
                  <w:pPr>
                    <w:pStyle w:val="ResumeDate"/>
                  </w:pPr>
                  <w:r>
                    <w:rPr>
                      <w:rFonts w:ascii="Times New Roman" w:hAnsi="Times New Roman" w:cs="Times New Roman"/>
                      <w:color w:val="666666"/>
                      <w:szCs w:val="18"/>
                    </w:rPr>
                    <w:t>Dunwoody, GA — May 2018</w:t>
                  </w:r>
                </w:p>
                <w:p w14:paraId="5167CA27" w14:textId="4FD56306" w:rsidR="00375335" w:rsidRPr="00375335" w:rsidRDefault="00375335" w:rsidP="0037533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0F2958"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  <w:t xml:space="preserve">Candidate for Bachelor of Science in Computer </w:t>
                  </w:r>
                  <w:r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  <w:t>Engineering</w:t>
                  </w:r>
                </w:p>
                <w:p w14:paraId="15C315BC" w14:textId="1B35F3D3" w:rsidR="00375335" w:rsidRPr="000F2958" w:rsidRDefault="00375335" w:rsidP="0037533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  <w:t>Overall GPA: 3.6</w:t>
                  </w:r>
                  <w:r w:rsidRPr="000F2958"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  <w:t>/4.0</w:t>
                  </w:r>
                </w:p>
                <w:p w14:paraId="51963FEE" w14:textId="3D0EA196" w:rsidR="00375335" w:rsidRPr="00A93D22" w:rsidRDefault="00375335" w:rsidP="0037533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  <w:t>Major GPA: 3.8</w:t>
                  </w:r>
                  <w:r w:rsidRPr="000F2958">
                    <w:rPr>
                      <w:rFonts w:ascii="Times New Roman" w:hAnsi="Times New Roman" w:cs="Times New Roman"/>
                      <w:color w:val="666666"/>
                      <w:sz w:val="18"/>
                      <w:szCs w:val="18"/>
                    </w:rPr>
                    <w:t>/4.0</w:t>
                  </w:r>
                </w:p>
              </w:sdtContent>
            </w:sdt>
            <w:p w14:paraId="2B49595B" w14:textId="4343752B" w:rsidR="00BA00CF" w:rsidRPr="000F2958" w:rsidRDefault="00881275" w:rsidP="000F2958">
              <w:pPr>
                <w:pStyle w:val="Description"/>
              </w:pPr>
            </w:p>
          </w:sdtContent>
        </w:sdt>
      </w:sdtContent>
    </w:sdt>
    <w:p w14:paraId="37F5C89B" w14:textId="77777777" w:rsidR="00AF4CF1" w:rsidRDefault="00AF4CF1" w:rsidP="00AF4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/>
          <w:sz w:val="22"/>
          <w:szCs w:val="22"/>
        </w:rPr>
      </w:pPr>
      <w:r>
        <w:rPr>
          <w:rFonts w:ascii="Times New Roman" w:hAnsi="Times New Roman" w:cs="Times New Roman"/>
          <w:color w:val="767171"/>
          <w:sz w:val="22"/>
          <w:szCs w:val="22"/>
        </w:rPr>
        <w:t>SKILLS</w:t>
      </w:r>
    </w:p>
    <w:p w14:paraId="704BDE04" w14:textId="591A8FC7" w:rsidR="00AF4CF1" w:rsidRDefault="00AF4CF1" w:rsidP="00AF4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2E17BB">
        <w:rPr>
          <w:rFonts w:ascii="Times New Roman" w:hAnsi="Times New Roman" w:cs="Times New Roman"/>
          <w:b/>
          <w:color w:val="666666"/>
          <w:sz w:val="18"/>
          <w:szCs w:val="18"/>
        </w:rPr>
        <w:t>Programming</w:t>
      </w:r>
      <w:r>
        <w:rPr>
          <w:rFonts w:ascii="Times New Roman" w:hAnsi="Times New Roman" w:cs="Times New Roman"/>
          <w:color w:val="666666"/>
          <w:sz w:val="18"/>
          <w:szCs w:val="18"/>
        </w:rPr>
        <w:t>:</w:t>
      </w:r>
      <w:r w:rsidR="00043F63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666666"/>
          <w:sz w:val="18"/>
          <w:szCs w:val="18"/>
        </w:rPr>
        <w:t xml:space="preserve">Android, Java, Python, XML, </w:t>
      </w:r>
      <w:proofErr w:type="spellStart"/>
      <w:r>
        <w:rPr>
          <w:rFonts w:ascii="Times New Roman" w:hAnsi="Times New Roman" w:cs="Times New Roman"/>
          <w:color w:val="666666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color w:val="666666"/>
          <w:sz w:val="18"/>
          <w:szCs w:val="18"/>
        </w:rPr>
        <w:t xml:space="preserve">, </w:t>
      </w:r>
      <w:r w:rsidR="00E148F9">
        <w:rPr>
          <w:rFonts w:ascii="Times New Roman" w:hAnsi="Times New Roman" w:cs="Times New Roman"/>
          <w:color w:val="666666"/>
          <w:sz w:val="18"/>
          <w:szCs w:val="18"/>
        </w:rPr>
        <w:t>Solid</w:t>
      </w:r>
      <w:r w:rsidR="00852785">
        <w:rPr>
          <w:rFonts w:ascii="Times New Roman" w:hAnsi="Times New Roman" w:cs="Times New Roman"/>
          <w:color w:val="666666"/>
          <w:sz w:val="18"/>
          <w:szCs w:val="18"/>
        </w:rPr>
        <w:t>, C++</w:t>
      </w:r>
    </w:p>
    <w:p w14:paraId="29912C07" w14:textId="51820F30" w:rsidR="00E148F9" w:rsidRDefault="00E148F9" w:rsidP="00AF4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2E17BB">
        <w:rPr>
          <w:rFonts w:ascii="Times New Roman" w:hAnsi="Times New Roman" w:cs="Times New Roman"/>
          <w:b/>
          <w:color w:val="666666"/>
          <w:sz w:val="18"/>
          <w:szCs w:val="18"/>
        </w:rPr>
        <w:t>Version Control</w:t>
      </w:r>
      <w:r>
        <w:rPr>
          <w:rFonts w:ascii="Times New Roman" w:hAnsi="Times New Roman" w:cs="Times New Roman"/>
          <w:color w:val="666666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color w:val="666666"/>
          <w:sz w:val="18"/>
          <w:szCs w:val="18"/>
        </w:rPr>
        <w:t>Git</w:t>
      </w:r>
      <w:proofErr w:type="spellEnd"/>
      <w:r w:rsidR="00852785">
        <w:rPr>
          <w:rFonts w:ascii="Times New Roman" w:hAnsi="Times New Roman" w:cs="Times New Roman"/>
          <w:color w:val="666666"/>
          <w:sz w:val="18"/>
          <w:szCs w:val="18"/>
        </w:rPr>
        <w:t>, GitHub</w:t>
      </w:r>
    </w:p>
    <w:p w14:paraId="4152C3A9" w14:textId="402BDF13" w:rsidR="00E148F9" w:rsidRDefault="00E148F9" w:rsidP="00AF4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2E17BB">
        <w:rPr>
          <w:rFonts w:ascii="Times New Roman" w:hAnsi="Times New Roman" w:cs="Times New Roman"/>
          <w:b/>
          <w:color w:val="666666"/>
          <w:sz w:val="18"/>
          <w:szCs w:val="18"/>
        </w:rPr>
        <w:t>Software/Tools</w:t>
      </w:r>
      <w:r>
        <w:rPr>
          <w:rFonts w:ascii="Times New Roman" w:hAnsi="Times New Roman" w:cs="Times New Roman"/>
          <w:color w:val="666666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color w:val="666666"/>
          <w:sz w:val="18"/>
          <w:szCs w:val="18"/>
        </w:rPr>
        <w:t>Intellij</w:t>
      </w:r>
      <w:proofErr w:type="spellEnd"/>
      <w:r>
        <w:rPr>
          <w:rFonts w:ascii="Times New Roman" w:hAnsi="Times New Roman" w:cs="Times New Roman"/>
          <w:color w:val="666666"/>
          <w:sz w:val="18"/>
          <w:szCs w:val="18"/>
        </w:rPr>
        <w:t>, Android</w:t>
      </w:r>
      <w:r w:rsidR="0085278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666666"/>
          <w:sz w:val="18"/>
          <w:szCs w:val="18"/>
        </w:rPr>
        <w:t>Studio, Microsoft Excel</w:t>
      </w:r>
      <w:r w:rsidR="00852785">
        <w:rPr>
          <w:rFonts w:ascii="Times New Roman" w:hAnsi="Times New Roman" w:cs="Times New Roman"/>
          <w:color w:val="666666"/>
          <w:sz w:val="18"/>
          <w:szCs w:val="18"/>
        </w:rPr>
        <w:t>, AutoCAD, Eclipse IDE</w:t>
      </w:r>
    </w:p>
    <w:p w14:paraId="1F29104D" w14:textId="77777777" w:rsidR="00E148F9" w:rsidRDefault="00E148F9" w:rsidP="00AF4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2E17BB">
        <w:rPr>
          <w:rFonts w:ascii="Times New Roman" w:hAnsi="Times New Roman" w:cs="Times New Roman"/>
          <w:b/>
          <w:color w:val="666666"/>
          <w:sz w:val="18"/>
          <w:szCs w:val="18"/>
        </w:rPr>
        <w:t>Operating System</w:t>
      </w:r>
      <w:r>
        <w:rPr>
          <w:rFonts w:ascii="Times New Roman" w:hAnsi="Times New Roman" w:cs="Times New Roman"/>
          <w:color w:val="666666"/>
          <w:sz w:val="18"/>
          <w:szCs w:val="18"/>
        </w:rPr>
        <w:t>: Mac OS X, Linux, Windows</w:t>
      </w:r>
    </w:p>
    <w:p w14:paraId="4435C461" w14:textId="2AD188F8" w:rsidR="00AF4CF1" w:rsidRDefault="00AF4CF1" w:rsidP="00AF4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2E17BB">
        <w:rPr>
          <w:rFonts w:ascii="Times New Roman" w:hAnsi="Times New Roman" w:cs="Times New Roman"/>
          <w:b/>
          <w:color w:val="666666"/>
          <w:sz w:val="18"/>
          <w:szCs w:val="18"/>
        </w:rPr>
        <w:t>Communication</w:t>
      </w:r>
      <w:r>
        <w:rPr>
          <w:rFonts w:ascii="Times New Roman" w:hAnsi="Times New Roman" w:cs="Times New Roman"/>
          <w:color w:val="666666"/>
          <w:sz w:val="18"/>
          <w:szCs w:val="18"/>
        </w:rPr>
        <w:t>:</w:t>
      </w:r>
      <w:r w:rsidR="002E17BB">
        <w:rPr>
          <w:rFonts w:ascii="Times New Roman" w:hAnsi="Times New Roman" w:cs="Times New Roman"/>
          <w:color w:val="666666"/>
          <w:sz w:val="18"/>
          <w:szCs w:val="18"/>
        </w:rPr>
        <w:t xml:space="preserve"> Agile Development, Receptionist experience, Presentation projects, C</w:t>
      </w:r>
      <w:r>
        <w:rPr>
          <w:rFonts w:ascii="Times New Roman" w:hAnsi="Times New Roman" w:cs="Times New Roman"/>
          <w:color w:val="666666"/>
          <w:sz w:val="18"/>
          <w:szCs w:val="18"/>
        </w:rPr>
        <w:t>ommunity work</w:t>
      </w:r>
    </w:p>
    <w:p w14:paraId="022C5A18" w14:textId="53BBE7CA" w:rsidR="00AF4CF1" w:rsidRPr="00043F63" w:rsidRDefault="00BA00CF" w:rsidP="00043F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66666"/>
          <w:sz w:val="18"/>
          <w:szCs w:val="18"/>
        </w:rPr>
      </w:pPr>
      <w:r w:rsidRPr="002E17BB">
        <w:rPr>
          <w:rFonts w:ascii="Times New Roman" w:hAnsi="Times New Roman" w:cs="Times New Roman"/>
          <w:b/>
          <w:color w:val="666666"/>
          <w:sz w:val="18"/>
          <w:szCs w:val="18"/>
        </w:rPr>
        <w:t>Languages</w:t>
      </w:r>
      <w:r w:rsidR="00043F63">
        <w:rPr>
          <w:rFonts w:ascii="Times New Roman" w:hAnsi="Times New Roman" w:cs="Times New Roman"/>
          <w:b/>
          <w:color w:val="666666"/>
          <w:sz w:val="18"/>
          <w:szCs w:val="18"/>
        </w:rPr>
        <w:t xml:space="preserve">: </w:t>
      </w:r>
      <w:r w:rsidR="00AF4CF1">
        <w:rPr>
          <w:rFonts w:ascii="Times New Roman" w:hAnsi="Times New Roman" w:cs="Times New Roman"/>
          <w:color w:val="666666"/>
          <w:sz w:val="18"/>
          <w:szCs w:val="18"/>
        </w:rPr>
        <w:t>English</w:t>
      </w:r>
      <w:r w:rsidR="002E17BB">
        <w:rPr>
          <w:rFonts w:ascii="Times New Roman" w:hAnsi="Times New Roman" w:cs="Times New Roman"/>
          <w:color w:val="666666"/>
          <w:sz w:val="18"/>
          <w:szCs w:val="18"/>
        </w:rPr>
        <w:t>(fluent)</w:t>
      </w:r>
      <w:r w:rsidR="00AF4CF1">
        <w:rPr>
          <w:rFonts w:ascii="Times New Roman" w:hAnsi="Times New Roman" w:cs="Times New Roman"/>
          <w:color w:val="666666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666666"/>
          <w:sz w:val="18"/>
          <w:szCs w:val="18"/>
        </w:rPr>
        <w:t>Mandarin</w:t>
      </w:r>
      <w:r w:rsidR="00AF4CF1">
        <w:rPr>
          <w:rFonts w:ascii="Times New Roman" w:hAnsi="Times New Roman" w:cs="Times New Roman"/>
          <w:color w:val="666666"/>
          <w:sz w:val="18"/>
          <w:szCs w:val="18"/>
        </w:rPr>
        <w:t xml:space="preserve"> (native)</w:t>
      </w:r>
    </w:p>
    <w:p w14:paraId="6AB8153C" w14:textId="77777777" w:rsidR="00043F63" w:rsidRDefault="00043F63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/>
          <w:sz w:val="22"/>
          <w:szCs w:val="22"/>
        </w:rPr>
      </w:pPr>
    </w:p>
    <w:p w14:paraId="33138B5E" w14:textId="77777777" w:rsidR="00043F63" w:rsidRDefault="00043F63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/>
          <w:sz w:val="22"/>
          <w:szCs w:val="22"/>
        </w:rPr>
      </w:pPr>
    </w:p>
    <w:p w14:paraId="7A89047C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/>
          <w:sz w:val="22"/>
          <w:szCs w:val="22"/>
        </w:rPr>
      </w:pPr>
      <w:r>
        <w:rPr>
          <w:rFonts w:ascii="Times New Roman" w:hAnsi="Times New Roman" w:cs="Times New Roman"/>
          <w:color w:val="767171"/>
          <w:sz w:val="22"/>
          <w:szCs w:val="22"/>
        </w:rPr>
        <w:t>PROJECTS</w:t>
      </w:r>
    </w:p>
    <w:p w14:paraId="1A1E0464" w14:textId="5B180D13" w:rsidR="007919E8" w:rsidRPr="008D08A7" w:rsidRDefault="008D08A7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Donation Application Development</w:t>
      </w:r>
    </w:p>
    <w:p w14:paraId="32676E07" w14:textId="1D97509F" w:rsidR="008D08A7" w:rsidRDefault="008D08A7" w:rsidP="008D08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 xml:space="preserve">August 2018 — </w:t>
      </w:r>
    </w:p>
    <w:p w14:paraId="2DE9A59E" w14:textId="3055CA84" w:rsidR="008D08A7" w:rsidRDefault="008D08A7" w:rsidP="008D08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People can denote their things to the located church.</w:t>
      </w:r>
    </w:p>
    <w:p w14:paraId="7EB4E46B" w14:textId="77777777" w:rsidR="008D08A7" w:rsidRPr="00D7435C" w:rsidRDefault="008D08A7" w:rsidP="008D08A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D7435C">
        <w:rPr>
          <w:rFonts w:ascii="Times New Roman" w:hAnsi="Times New Roman" w:cs="Times New Roman"/>
          <w:color w:val="666666"/>
          <w:sz w:val="18"/>
          <w:szCs w:val="18"/>
        </w:rPr>
        <w:t>Worked in Android Studio</w:t>
      </w:r>
    </w:p>
    <w:p w14:paraId="0F5D4E51" w14:textId="6B6AA10A" w:rsidR="008D08A7" w:rsidRPr="008D08A7" w:rsidRDefault="008D08A7" w:rsidP="008D08A7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666666"/>
          <w:sz w:val="18"/>
          <w:szCs w:val="18"/>
          <w:lang w:eastAsia="zh-CN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Project manager</w:t>
      </w:r>
    </w:p>
    <w:p w14:paraId="757E0AF9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OLE_LINK1"/>
      <w:r>
        <w:rPr>
          <w:rFonts w:ascii="Times New Roman" w:hAnsi="Times New Roman" w:cs="Times New Roman"/>
          <w:color w:val="000000"/>
          <w:sz w:val="18"/>
          <w:szCs w:val="18"/>
        </w:rPr>
        <w:t xml:space="preserve">Food Order Application </w:t>
      </w:r>
      <w:bookmarkStart w:id="1" w:name="OLE_LINK2"/>
      <w:r>
        <w:rPr>
          <w:rFonts w:ascii="Times New Roman" w:hAnsi="Times New Roman" w:cs="Times New Roman"/>
          <w:color w:val="000000"/>
          <w:sz w:val="18"/>
          <w:szCs w:val="18"/>
        </w:rPr>
        <w:t>Development</w:t>
      </w:r>
      <w:bookmarkEnd w:id="1"/>
    </w:p>
    <w:p w14:paraId="7F77E206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July 2018 — August 2018</w:t>
      </w:r>
    </w:p>
    <w:p w14:paraId="3526EBDA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Created a simple coffee order application</w:t>
      </w:r>
    </w:p>
    <w:p w14:paraId="3132E4C9" w14:textId="52D787FB" w:rsidR="00BA00CF" w:rsidRPr="00D7435C" w:rsidRDefault="00BA00CF" w:rsidP="00D7435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D7435C">
        <w:rPr>
          <w:rFonts w:ascii="Times New Roman" w:hAnsi="Times New Roman" w:cs="Times New Roman"/>
          <w:color w:val="666666"/>
          <w:sz w:val="18"/>
          <w:szCs w:val="18"/>
        </w:rPr>
        <w:t>Worked in Android Studio</w:t>
      </w:r>
    </w:p>
    <w:p w14:paraId="32AF983B" w14:textId="4BB5C925" w:rsidR="00797BC3" w:rsidRPr="00D7435C" w:rsidRDefault="00BA00CF" w:rsidP="00D7435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666666"/>
          <w:sz w:val="18"/>
          <w:szCs w:val="18"/>
          <w:lang w:eastAsia="zh-CN"/>
        </w:rPr>
      </w:pPr>
      <w:r w:rsidRPr="00D7435C">
        <w:rPr>
          <w:rFonts w:ascii="Times New Roman" w:hAnsi="Times New Roman" w:cs="Times New Roman"/>
          <w:color w:val="666666"/>
          <w:sz w:val="18"/>
          <w:szCs w:val="18"/>
        </w:rPr>
        <w:t>Handled environment, material design and coding</w:t>
      </w:r>
    </w:p>
    <w:bookmarkEnd w:id="0"/>
    <w:p w14:paraId="279B5FD9" w14:textId="77777777" w:rsidR="00BA00CF" w:rsidRDefault="00A03C14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lang w:eastAsia="zh-CN"/>
        </w:rPr>
        <w:t xml:space="preserve">Weather Reporter </w:t>
      </w:r>
      <w:r w:rsidR="00BA00CF">
        <w:rPr>
          <w:rFonts w:ascii="Times New Roman" w:hAnsi="Times New Roman" w:cs="Times New Roman"/>
          <w:color w:val="000000"/>
          <w:sz w:val="18"/>
          <w:szCs w:val="18"/>
        </w:rPr>
        <w:t>Application Development</w:t>
      </w:r>
    </w:p>
    <w:p w14:paraId="0EB8D9CF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July 2018 — August 2018</w:t>
      </w:r>
    </w:p>
    <w:p w14:paraId="648882BC" w14:textId="77777777" w:rsidR="00BA00CF" w:rsidRDefault="00BA00CF" w:rsidP="00BA00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 xml:space="preserve">Created a simple </w:t>
      </w:r>
      <w:r w:rsidR="00A03C14">
        <w:rPr>
          <w:rFonts w:ascii="Times New Roman" w:hAnsi="Times New Roman" w:cs="Times New Roman"/>
          <w:color w:val="666666"/>
          <w:sz w:val="18"/>
          <w:szCs w:val="18"/>
        </w:rPr>
        <w:t>weather reporter</w:t>
      </w:r>
      <w:r>
        <w:rPr>
          <w:rFonts w:ascii="Times New Roman" w:hAnsi="Times New Roman" w:cs="Times New Roman"/>
          <w:color w:val="666666"/>
          <w:sz w:val="18"/>
          <w:szCs w:val="18"/>
        </w:rPr>
        <w:t xml:space="preserve"> application</w:t>
      </w:r>
    </w:p>
    <w:p w14:paraId="640C4A66" w14:textId="0687229E" w:rsidR="00BA00CF" w:rsidRPr="00D7435C" w:rsidRDefault="00BA00CF" w:rsidP="00D7435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D7435C">
        <w:rPr>
          <w:rFonts w:ascii="Times New Roman" w:hAnsi="Times New Roman" w:cs="Times New Roman"/>
          <w:color w:val="666666"/>
          <w:sz w:val="18"/>
          <w:szCs w:val="18"/>
        </w:rPr>
        <w:t xml:space="preserve"> Worked in Android Studio</w:t>
      </w:r>
    </w:p>
    <w:p w14:paraId="468F1EAB" w14:textId="0E6F08E9" w:rsidR="00BA00CF" w:rsidRPr="00D7435C" w:rsidRDefault="00BA00CF" w:rsidP="00D7435C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bookmarkStart w:id="2" w:name="_GoBack"/>
      <w:r w:rsidRPr="00D7435C">
        <w:rPr>
          <w:rFonts w:ascii="Times New Roman" w:hAnsi="Times New Roman" w:cs="Times New Roman"/>
          <w:color w:val="666666"/>
          <w:sz w:val="18"/>
          <w:szCs w:val="18"/>
        </w:rPr>
        <w:t>Handled environment, material design and coding</w:t>
      </w:r>
    </w:p>
    <w:bookmarkEnd w:id="2"/>
    <w:p w14:paraId="7B986A5F" w14:textId="77777777" w:rsidR="00A03C14" w:rsidRDefault="00A03C14" w:rsidP="00A03C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67171"/>
          <w:sz w:val="22"/>
          <w:szCs w:val="22"/>
        </w:rPr>
      </w:pPr>
      <w:r>
        <w:rPr>
          <w:rFonts w:ascii="Times New Roman" w:hAnsi="Times New Roman" w:cs="Times New Roman"/>
          <w:color w:val="767171"/>
          <w:sz w:val="22"/>
          <w:szCs w:val="22"/>
        </w:rPr>
        <w:t>LEADERSHIP</w:t>
      </w:r>
    </w:p>
    <w:p w14:paraId="2135C011" w14:textId="77777777" w:rsidR="00A03C14" w:rsidRDefault="00E148F9" w:rsidP="00A03C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lang w:eastAsia="zh-CN"/>
        </w:rPr>
        <w:t>Tourist Association</w:t>
      </w:r>
      <w:r w:rsidR="00A03C14">
        <w:rPr>
          <w:rFonts w:ascii="Times New Roman" w:hAnsi="Times New Roman" w:cs="Times New Roman"/>
          <w:color w:val="000000"/>
          <w:sz w:val="18"/>
          <w:szCs w:val="18"/>
        </w:rPr>
        <w:t>,</w:t>
      </w:r>
    </w:p>
    <w:p w14:paraId="261601E7" w14:textId="77777777" w:rsidR="00A03C14" w:rsidRDefault="00E148F9" w:rsidP="00A03C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18"/>
          <w:szCs w:val="18"/>
        </w:rPr>
        <w:t>March 2017</w:t>
      </w:r>
      <w:r w:rsidR="00A03C14">
        <w:rPr>
          <w:rFonts w:ascii="Times New Roman" w:hAnsi="Times New Roman" w:cs="Times New Roman"/>
          <w:color w:val="666666"/>
          <w:sz w:val="18"/>
          <w:szCs w:val="18"/>
        </w:rPr>
        <w:t xml:space="preserve"> —</w:t>
      </w:r>
      <w:r>
        <w:rPr>
          <w:rFonts w:ascii="Times New Roman" w:hAnsi="Times New Roman" w:cs="Times New Roman"/>
          <w:color w:val="666666"/>
          <w:sz w:val="18"/>
          <w:szCs w:val="18"/>
        </w:rPr>
        <w:t xml:space="preserve"> May 2018</w:t>
      </w:r>
    </w:p>
    <w:p w14:paraId="3553B776" w14:textId="77777777" w:rsidR="00A03C14" w:rsidRDefault="00E148F9" w:rsidP="00A03C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  <w:lang w:eastAsia="zh-CN"/>
        </w:rPr>
      </w:pPr>
      <w:r>
        <w:rPr>
          <w:rFonts w:ascii="Times New Roman" w:hAnsi="Times New Roman" w:cs="Times New Roman"/>
          <w:color w:val="666666"/>
          <w:sz w:val="18"/>
          <w:szCs w:val="18"/>
          <w:lang w:eastAsia="zh-CN"/>
        </w:rPr>
        <w:t>Tourist Guide</w:t>
      </w:r>
    </w:p>
    <w:p w14:paraId="67B1FAB6" w14:textId="519C1E93" w:rsidR="00BA00CF" w:rsidRPr="00D7435C" w:rsidRDefault="00A03C14" w:rsidP="00D7435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D7435C">
        <w:rPr>
          <w:rFonts w:ascii="Times New Roman" w:hAnsi="Times New Roman" w:cs="Times New Roman"/>
          <w:color w:val="666666"/>
          <w:sz w:val="18"/>
          <w:szCs w:val="18"/>
        </w:rPr>
        <w:t xml:space="preserve">Organized events and </w:t>
      </w:r>
      <w:r w:rsidR="00E148F9" w:rsidRPr="00D7435C">
        <w:rPr>
          <w:rFonts w:ascii="Times New Roman" w:hAnsi="Times New Roman" w:cs="Times New Roman"/>
          <w:color w:val="666666"/>
          <w:sz w:val="18"/>
          <w:szCs w:val="18"/>
        </w:rPr>
        <w:t>informants</w:t>
      </w:r>
      <w:r w:rsidRPr="00D7435C">
        <w:rPr>
          <w:rFonts w:ascii="Times New Roman" w:hAnsi="Times New Roman" w:cs="Times New Roman"/>
          <w:color w:val="666666"/>
          <w:sz w:val="18"/>
          <w:szCs w:val="18"/>
        </w:rPr>
        <w:t xml:space="preserve"> at them</w:t>
      </w:r>
    </w:p>
    <w:p w14:paraId="21F8F2E0" w14:textId="0274AF85" w:rsidR="00BA00CF" w:rsidRPr="005D01C0" w:rsidRDefault="00BA00CF" w:rsidP="005D0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18"/>
          <w:szCs w:val="18"/>
          <w:lang w:eastAsia="zh-CN"/>
        </w:rPr>
      </w:pPr>
    </w:p>
    <w:sectPr w:rsidR="00BA00CF" w:rsidRPr="005D01C0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93541" w14:textId="77777777" w:rsidR="00881275" w:rsidRDefault="00881275">
      <w:pPr>
        <w:spacing w:after="0" w:line="240" w:lineRule="auto"/>
      </w:pPr>
      <w:r>
        <w:separator/>
      </w:r>
    </w:p>
  </w:endnote>
  <w:endnote w:type="continuationSeparator" w:id="0">
    <w:p w14:paraId="72673B00" w14:textId="77777777" w:rsidR="00881275" w:rsidRDefault="0088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12278" w14:textId="77777777" w:rsidR="007A027B" w:rsidRDefault="008D283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633D6DC1" wp14:editId="46A87595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11985" cy="200025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98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D2423" w14:textId="77777777"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3D2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633D6DC1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.55pt;height:15.7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" o:allowoverlap="f" filled="f" stroked="f" strokeweight=".5pt">
              <v:textbox style="mso-fit-shape-to-text:t" inset="0,0,0,0">
                <w:txbxContent>
                  <w:p w14:paraId="0D8D2423" w14:textId="77777777"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93D2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31A09" w14:textId="77777777" w:rsidR="00881275" w:rsidRDefault="00881275">
      <w:pPr>
        <w:spacing w:after="0" w:line="240" w:lineRule="auto"/>
      </w:pPr>
      <w:r>
        <w:separator/>
      </w:r>
    </w:p>
  </w:footnote>
  <w:footnote w:type="continuationSeparator" w:id="0">
    <w:p w14:paraId="2C4C8905" w14:textId="77777777" w:rsidR="00881275" w:rsidRDefault="0088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5E3E0" w14:textId="77777777" w:rsidR="007A027B" w:rsidRDefault="008D283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4D733E6B" wp14:editId="592E609E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7DEC54E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38C1D" w14:textId="77777777" w:rsidR="007A027B" w:rsidRDefault="008D283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47B3A142" wp14:editId="513E296E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3CDF8BB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5D7744"/>
    <w:multiLevelType w:val="hybridMultilevel"/>
    <w:tmpl w:val="83B6795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5EE06EF"/>
    <w:multiLevelType w:val="hybridMultilevel"/>
    <w:tmpl w:val="4400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6F30"/>
    <w:multiLevelType w:val="hybridMultilevel"/>
    <w:tmpl w:val="91669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944BF"/>
    <w:multiLevelType w:val="hybridMultilevel"/>
    <w:tmpl w:val="C4A22AB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303F6"/>
    <w:multiLevelType w:val="hybridMultilevel"/>
    <w:tmpl w:val="19366E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93C4F"/>
    <w:multiLevelType w:val="hybridMultilevel"/>
    <w:tmpl w:val="E922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85463"/>
    <w:multiLevelType w:val="hybridMultilevel"/>
    <w:tmpl w:val="4B60112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3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12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10"/>
  </w:num>
  <w:num w:numId="19">
    <w:abstractNumId w:val="4"/>
  </w:num>
  <w:num w:numId="20">
    <w:abstractNumId w:val="5"/>
  </w:num>
  <w:num w:numId="21">
    <w:abstractNumId w:val="11"/>
  </w:num>
  <w:num w:numId="22">
    <w:abstractNumId w:val="1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7C"/>
    <w:rsid w:val="0004326D"/>
    <w:rsid w:val="00043F63"/>
    <w:rsid w:val="000F2958"/>
    <w:rsid w:val="001C3865"/>
    <w:rsid w:val="001E07B6"/>
    <w:rsid w:val="002103AE"/>
    <w:rsid w:val="00285DD5"/>
    <w:rsid w:val="002E17BB"/>
    <w:rsid w:val="00375335"/>
    <w:rsid w:val="00476268"/>
    <w:rsid w:val="005D01C0"/>
    <w:rsid w:val="006407E2"/>
    <w:rsid w:val="00784842"/>
    <w:rsid w:val="007919E8"/>
    <w:rsid w:val="00797BC3"/>
    <w:rsid w:val="007A027B"/>
    <w:rsid w:val="00835138"/>
    <w:rsid w:val="00852785"/>
    <w:rsid w:val="00861017"/>
    <w:rsid w:val="00881275"/>
    <w:rsid w:val="008D08A7"/>
    <w:rsid w:val="008D283C"/>
    <w:rsid w:val="00951A2B"/>
    <w:rsid w:val="00986684"/>
    <w:rsid w:val="00996BFB"/>
    <w:rsid w:val="00A03C14"/>
    <w:rsid w:val="00A93D22"/>
    <w:rsid w:val="00AF4CF1"/>
    <w:rsid w:val="00AF53B3"/>
    <w:rsid w:val="00AF70BE"/>
    <w:rsid w:val="00BA00CF"/>
    <w:rsid w:val="00C80E7C"/>
    <w:rsid w:val="00D7435C"/>
    <w:rsid w:val="00E1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CAA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08A7"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0F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iaohongchen/Library/Containers/com.microsoft.Word/Data/Library/Caches/1033/TM02835065/Chronological%20resume%20(Simple%20design)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50</CompanyAddress>
  <CompanyPhone>Phone-6785578140</CompanyPhone>
  <CompanyFax>http://www.linkedin.com/feed</CompanyFax>
  <CompanyEmail>xchen671@gatech.edu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1541015</Value>
      <Value>1541016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Use this resume when you want to arrange your information in chronological order. Write your cover letter on the matching template from the Simple design set for a polished and professional look. 
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OfficeOnlineVNext,OfflineBuild</PublishTargets>
    <TimesCloned xmlns="4873beb7-5857-4685-be1f-d57550cc96cc" xsi:nil="true"/>
    <AssetStart xmlns="4873beb7-5857-4685-be1f-d57550cc96cc">2012-03-08T00:28:00+00:00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>1000</RecommendationsModifier>
    <OriginAsset xmlns="4873beb7-5857-4685-be1f-d57550cc96cc" xsi:nil="true"/>
    <TPComponent xmlns="4873beb7-5857-4685-be1f-d57550cc96cc" xsi:nil="true"/>
    <AssetId xmlns="4873beb7-5857-4685-be1f-d57550cc96cc">TP102835060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827856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D2168-91D2-4E20-9781-C0D25663ED8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085E3BF-7DFF-424D-837E-A57323509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23095C-8011-7841-B075-DEEFED94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(Simple design).dotx</Template>
  <TotalTime>48</TotalTime>
  <Pages>1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Xiaohong Chen</dc:creator>
  <cp:lastModifiedBy>Xiaohong Chen</cp:lastModifiedBy>
  <cp:revision>23</cp:revision>
  <cp:lastPrinted>2018-09-25T13:29:00Z</cp:lastPrinted>
  <dcterms:created xsi:type="dcterms:W3CDTF">2018-08-27T16:23:00Z</dcterms:created>
  <dcterms:modified xsi:type="dcterms:W3CDTF">2018-09-25T13:30:00Z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